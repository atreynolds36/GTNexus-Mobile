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6C" w:rsidRDefault="00445A6C">
      <w:r>
        <w:t>To-do List</w:t>
      </w:r>
    </w:p>
    <w:p w:rsidR="00445A6C" w:rsidRDefault="00445A6C">
      <w:r>
        <w:t>GTNexus</w:t>
      </w:r>
    </w:p>
    <w:p w:rsidR="00445A6C" w:rsidRDefault="00445A6C">
      <w:r>
        <w:t>Developer Network</w:t>
      </w:r>
    </w:p>
    <w:p w:rsidR="00445A6C" w:rsidRDefault="00445A6C"/>
    <w:p w:rsidR="00445A6C" w:rsidRDefault="00445A6C" w:rsidP="00445A6C">
      <w:r>
        <w:t>I. Purpose</w:t>
      </w:r>
    </w:p>
    <w:p w:rsidR="00445A6C" w:rsidRDefault="00445A6C" w:rsidP="00445A6C">
      <w:pPr>
        <w:rPr>
          <w:color w:val="FF0000"/>
        </w:rPr>
      </w:pPr>
      <w:r>
        <w:tab/>
        <w:t xml:space="preserve">The purpose of this application is to allow organizations within the GTNexus community to assign short and simple tasks to each other right from their mobile devices. </w:t>
      </w:r>
      <w:r w:rsidRPr="00445A6C">
        <w:rPr>
          <w:color w:val="FF0000"/>
        </w:rPr>
        <w:t>The app currently allows tasks to flow in one direction; an organization designated as a ‘buyer’ in the GTNexus community can assign tasks to organizations designated as sellers and the sellers can mark tasks as complete as they are completed.</w:t>
      </w:r>
    </w:p>
    <w:p w:rsidR="00445A6C" w:rsidRDefault="00445A6C" w:rsidP="00445A6C">
      <w:pPr>
        <w:rPr>
          <w:color w:val="FF0000"/>
        </w:rPr>
      </w:pPr>
    </w:p>
    <w:p w:rsidR="00445A6C" w:rsidRDefault="00445A6C" w:rsidP="00445A6C">
      <w:r>
        <w:t>II. Functionality</w:t>
      </w:r>
    </w:p>
    <w:p w:rsidR="00692C24" w:rsidRDefault="00692C24" w:rsidP="00445A6C">
      <w:r>
        <w:tab/>
        <w:t>Login Page</w:t>
      </w:r>
    </w:p>
    <w:p w:rsidR="00692C24" w:rsidRDefault="00692C24" w:rsidP="00445A6C">
      <w:r>
        <w:tab/>
      </w:r>
      <w:r>
        <w:tab/>
        <w:t xml:space="preserve">To login to the app, a user must have a valid </w:t>
      </w:r>
      <w:proofErr w:type="spellStart"/>
      <w:r>
        <w:t>userID</w:t>
      </w:r>
      <w:proofErr w:type="spellEnd"/>
      <w:r>
        <w:t xml:space="preserve"> for the GTNexus network. The login page will remember the last username that has been typed into the app, but it will not remember the password for security purposes. Every time the app is closed it will require the user to re login to the app. </w:t>
      </w:r>
    </w:p>
    <w:p w:rsidR="00263F6A" w:rsidRDefault="00263F6A" w:rsidP="00445A6C">
      <w:r>
        <w:tab/>
        <w:t>A – Buyer Side</w:t>
      </w:r>
    </w:p>
    <w:p w:rsidR="00297286" w:rsidRDefault="00297286" w:rsidP="00445A6C">
      <w:r>
        <w:tab/>
      </w:r>
      <w:r>
        <w:tab/>
        <w:t>Home Page</w:t>
      </w:r>
    </w:p>
    <w:p w:rsidR="00263F6A" w:rsidRDefault="00263F6A" w:rsidP="00445A6C">
      <w:r>
        <w:tab/>
      </w:r>
      <w:r>
        <w:tab/>
      </w:r>
      <w:r w:rsidR="006E14AC">
        <w:t xml:space="preserve">Once a </w:t>
      </w:r>
      <w:r w:rsidR="006E14AC" w:rsidRPr="006E14AC">
        <w:rPr>
          <w:color w:val="FF0000"/>
        </w:rPr>
        <w:t xml:space="preserve">buyer/an organization within the community that can assign tasks </w:t>
      </w:r>
      <w:r w:rsidR="006E14AC">
        <w:t>logins into the app, a list of different tasks will be displayed. An organization can have different lists of tasks to help keep themselves organized. The first time the buyer uses the app there will be no lists displayed. The buyer must add a list in order to assign tasks. In other words, a task must be part of a list, even if the tasks in the list are unrelated or are assigned to different organizations. To create a new list, touch the add symbol in the top right most corner of the app. This will prompt the user to enter in a title for the list and then once the create list button is pressed will add a list to the home screen.</w:t>
      </w:r>
      <w:r w:rsidR="005A56B5">
        <w:t xml:space="preserve"> It is important to note that the back button if pressed while in the home page will exit the app and require the user to log back into the app. </w:t>
      </w:r>
    </w:p>
    <w:p w:rsidR="00297286" w:rsidRDefault="00297286" w:rsidP="00445A6C">
      <w:r>
        <w:tab/>
      </w:r>
      <w:r>
        <w:tab/>
        <w:t>List Page</w:t>
      </w:r>
    </w:p>
    <w:p w:rsidR="006E14AC" w:rsidRDefault="006E14AC" w:rsidP="00445A6C">
      <w:r>
        <w:tab/>
      </w:r>
      <w:r>
        <w:tab/>
        <w:t xml:space="preserve">From the home screen, the user can press or swipe right on a list </w:t>
      </w:r>
      <w:r w:rsidR="00297286">
        <w:t>in order to view the tasks associated with that specific list. This screen will show the list of all of the tasks with a blank checkbox to the left of the task’s title. The buyer can press on a specific task in order to modify it or the buyer can click the checkbox, indicating that the task should be discarded. Previous to the home page, in the upper right corner there is an add button that when pressed will show a panel giving the user two options; to add a new task or to view the completed/discarded tasks associated with this list.</w:t>
      </w:r>
      <w:r w:rsidR="005A56B5">
        <w:t xml:space="preserve"> The menu button on the mobile device if pressed will show the current organization, the current user ID, and the role that the organization has in the GTNexus community. </w:t>
      </w:r>
    </w:p>
    <w:p w:rsidR="00297286" w:rsidRDefault="00297286" w:rsidP="00445A6C">
      <w:r>
        <w:tab/>
      </w:r>
      <w:r>
        <w:tab/>
        <w:t>Add New Task</w:t>
      </w:r>
    </w:p>
    <w:p w:rsidR="00297286" w:rsidRDefault="00297286" w:rsidP="00445A6C">
      <w:r>
        <w:tab/>
      </w:r>
      <w:r>
        <w:tab/>
        <w:t xml:space="preserve">When the Add New Task button is pressed on it will bring the user to a screen in which it can create a new task. There are two fields; a task title field and a task description. Below both of these fields is a dropdown menu labeled Look-up, in which the user can scan through the organizations associated with it in the GTNexus community and select an organization to assign this specific task to. If it is unclear who this task will be assigned to, the user also has the option to leave the task unassigned by either not selecting an organization or by clicking the ‘Leave Task Unassigned’ checkbox. If the ‘Leave Task Unassigned’ checkbox is checked the task will be unassigned, regardless of whether an organization is selected from the dropdown menu. Once the user is done creating a task, click ‘Create Task’ to create the task and add it to the GTNexus platform. It is important to note that once a task is created it does </w:t>
      </w:r>
      <w:r>
        <w:lastRenderedPageBreak/>
        <w:t>not mean that the organization the task has been assigned to can access the task yet. For this to happen, you have to go into the task and specifically task it to the party.</w:t>
      </w:r>
    </w:p>
    <w:p w:rsidR="006860EC" w:rsidRDefault="006860EC" w:rsidP="00445A6C">
      <w:r>
        <w:tab/>
      </w:r>
      <w:r>
        <w:tab/>
        <w:t>View Task</w:t>
      </w:r>
    </w:p>
    <w:p w:rsidR="006860EC" w:rsidRDefault="006860EC" w:rsidP="00445A6C">
      <w:r>
        <w:tab/>
      </w:r>
      <w:r>
        <w:tab/>
        <w:t xml:space="preserve">When the buyer presses on the task title button on the list page the view task page will display. This page allows the buyer to edit the task or add notes to the task. Most importantly on the page is the ‘Task it’ button near the bottom of the page. When the button displays the text ‘Task it’, it indicates that the task has not yet been made visible to the assigned organization. To allow the organization to view the task and thus complete the task, the user must press on the button. The button’s text will turn to ‘Tasked’ indicating that the task has been made visible. The buyer also has the ability to mark the task as being completed by pressing the completed button at the bottom of the screen. Any edits to the task will immediately be made visible to the organization to which the task has been assigned to. Also note that any edits will be saved even if the ‘Save Changes’ button is not explicitly pressed in the edit task view. </w:t>
      </w:r>
    </w:p>
    <w:p w:rsidR="006860EC" w:rsidRDefault="006860EC" w:rsidP="00445A6C">
      <w:r>
        <w:tab/>
      </w:r>
      <w:r>
        <w:tab/>
        <w:t>History View</w:t>
      </w:r>
    </w:p>
    <w:p w:rsidR="005A56B5" w:rsidRDefault="006860EC" w:rsidP="00445A6C">
      <w:r>
        <w:tab/>
      </w:r>
      <w:r>
        <w:tab/>
        <w:t>From the List Page, the user can also view the tasks that have been completed or discarded by clicking on the plus sign in the top right corner and navigating to the View Completed Tasks Page. This page will list all of the tasks associated with this specific list tha</w:t>
      </w:r>
      <w:r w:rsidR="005A56B5">
        <w:t>t have previously been assigned. The tasks will be not able to be edited but can be reopened by the buyer. If the task is reopened, it will reappear in the List Page and will disappear from History. It is important to note that once the task has been reopened it will not be made visible to the assigned organization until the task is ‘Tasked’ again.</w:t>
      </w:r>
    </w:p>
    <w:p w:rsidR="005A56B5" w:rsidRDefault="005A56B5" w:rsidP="00445A6C">
      <w:r>
        <w:tab/>
      </w:r>
      <w:r>
        <w:tab/>
        <w:t>Search Panel</w:t>
      </w:r>
    </w:p>
    <w:p w:rsidR="005A56B5" w:rsidRDefault="005A56B5" w:rsidP="00445A6C">
      <w:r>
        <w:tab/>
      </w:r>
      <w:r>
        <w:tab/>
        <w:t xml:space="preserve">From the home page for the buyer and the seller there is a search icon in the top left of the screen. The search panel allows the user to search for a specific task or a set of tasks. There are three fields in which to choose from; Task Name, Task Assignee (organization that is assigned the task), and Task State (unassigned, assigned, tasked, or completed). It is important to note that </w:t>
      </w:r>
      <w:r w:rsidR="005833AA">
        <w:t xml:space="preserve">the Task Assignee field and Task Name field will look for fields that contain the inputted search string while the Task State field requires that the state be spelled out accurately. It is also important to note that the fields are case sensitive. </w:t>
      </w:r>
    </w:p>
    <w:p w:rsidR="005A56B5" w:rsidRDefault="005A56B5" w:rsidP="00445A6C">
      <w:r>
        <w:tab/>
        <w:t>B – Seller Side</w:t>
      </w:r>
    </w:p>
    <w:p w:rsidR="005A56B5" w:rsidRDefault="005A56B5" w:rsidP="00445A6C">
      <w:r>
        <w:tab/>
      </w:r>
      <w:r>
        <w:tab/>
        <w:t>Home Page</w:t>
      </w:r>
    </w:p>
    <w:p w:rsidR="005A56B5" w:rsidRDefault="005A56B5" w:rsidP="00445A6C">
      <w:r>
        <w:tab/>
      </w:r>
      <w:r>
        <w:tab/>
        <w:t xml:space="preserve">Once the seller logs into the app a page will display that will show all of the current outstanding tasks that have been assigned to it. From this page, the seller can click on a task to view the description of the task or it can mark the task as complete. Similar to the buyer, once a task is complete it will be relocated to the history page where all of the completed tasks will be shown in a list. </w:t>
      </w:r>
    </w:p>
    <w:p w:rsidR="005A56B5" w:rsidRDefault="005A56B5" w:rsidP="00445A6C">
      <w:r>
        <w:tab/>
      </w:r>
      <w:r>
        <w:tab/>
        <w:t>Buyer/Seller Differences</w:t>
      </w:r>
    </w:p>
    <w:p w:rsidR="00297286" w:rsidRDefault="005A56B5" w:rsidP="00445A6C">
      <w:r>
        <w:tab/>
      </w:r>
      <w:r>
        <w:tab/>
        <w:t xml:space="preserve">The seller, unlike the buyer, cannot edit the tasks, assign tasks, reopen tasks, or create lists of tasks. The seller side is designed for simplicity; the seller will have tasks assigned to it and checks them off as completed accordingly.   </w:t>
      </w:r>
      <w:r w:rsidR="00297286">
        <w:tab/>
      </w:r>
    </w:p>
    <w:p w:rsidR="00445A6C" w:rsidRDefault="00445A6C" w:rsidP="00445A6C">
      <w:r>
        <w:tab/>
      </w:r>
    </w:p>
    <w:p w:rsidR="00263F6A" w:rsidRDefault="00263F6A" w:rsidP="00445A6C">
      <w:r>
        <w:t>III. How it Works</w:t>
      </w:r>
    </w:p>
    <w:p w:rsidR="00263F6A" w:rsidRPr="00445A6C" w:rsidRDefault="00263F6A" w:rsidP="00445A6C">
      <w:r>
        <w:tab/>
        <w:t xml:space="preserve">The application works by making </w:t>
      </w:r>
      <w:proofErr w:type="spellStart"/>
      <w:r>
        <w:t>RESTful</w:t>
      </w:r>
      <w:proofErr w:type="spellEnd"/>
      <w:r>
        <w:t xml:space="preserve"> Service calls that manipulate custom objects that exist on the GTNexus Platform that allow the user to move these custom objects( tasks ) through a workflow in order to assign one to an organization and eventually mark the task as having been completed. </w:t>
      </w:r>
    </w:p>
    <w:p w:rsidR="009266CA" w:rsidRDefault="00445A6C">
      <w:bookmarkStart w:id="0" w:name="_GoBack"/>
      <w:bookmarkEnd w:id="0"/>
      <w:r>
        <w:t xml:space="preserve"> </w:t>
      </w:r>
    </w:p>
    <w:p w:rsidR="00F05956" w:rsidRDefault="00F05956"/>
    <w:p w:rsidR="00F05956" w:rsidRDefault="00F05956">
      <w:r>
        <w:t>Andrew Reynolds</w:t>
      </w:r>
    </w:p>
    <w:p w:rsidR="00445A6C" w:rsidRDefault="00F05956">
      <w:r>
        <w:t>7.14.2014</w:t>
      </w:r>
    </w:p>
    <w:sectPr w:rsidR="0044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27EC2"/>
    <w:multiLevelType w:val="hybridMultilevel"/>
    <w:tmpl w:val="F2D09494"/>
    <w:lvl w:ilvl="0" w:tplc="6E3EC2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51BCB"/>
    <w:multiLevelType w:val="hybridMultilevel"/>
    <w:tmpl w:val="A274A5F8"/>
    <w:lvl w:ilvl="0" w:tplc="A2865E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6C"/>
    <w:rsid w:val="00263F6A"/>
    <w:rsid w:val="00297286"/>
    <w:rsid w:val="00445A6C"/>
    <w:rsid w:val="005833AA"/>
    <w:rsid w:val="005A56B5"/>
    <w:rsid w:val="006860EC"/>
    <w:rsid w:val="00692C24"/>
    <w:rsid w:val="006E14AC"/>
    <w:rsid w:val="00897536"/>
    <w:rsid w:val="009266CA"/>
    <w:rsid w:val="00DD3BDD"/>
    <w:rsid w:val="00F0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A682B-B4C4-4EEE-9ED7-16F4C765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ynolds\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2219</TotalTime>
  <Pages>2</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Reynolds</dc:creator>
  <cp:keywords/>
  <dc:description/>
  <cp:lastModifiedBy>Andrew Reynolds</cp:lastModifiedBy>
  <cp:revision>2</cp:revision>
  <dcterms:created xsi:type="dcterms:W3CDTF">2014-07-14T18:15:00Z</dcterms:created>
  <dcterms:modified xsi:type="dcterms:W3CDTF">2014-07-16T15:27:00Z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